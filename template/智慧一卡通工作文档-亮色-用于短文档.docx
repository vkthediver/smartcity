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197A" w:rsidRDefault="003F197A" w:rsidP="003F197A">
      <w:pPr>
        <w:pStyle w:val="a8"/>
      </w:pPr>
      <w:r>
        <w:rPr>
          <w:rFonts w:hint="eastAsia"/>
        </w:rPr>
        <w:t>平安智慧城的优势</w:t>
      </w:r>
    </w:p>
    <w:p w:rsidR="00E30A57" w:rsidRDefault="00E30A57" w:rsidP="00E30A57">
      <w:pPr>
        <w:pStyle w:val="1"/>
      </w:pPr>
      <w:r>
        <w:rPr>
          <w:rFonts w:hint="eastAsia"/>
        </w:rPr>
        <w:t>平安</w:t>
      </w:r>
      <w:r w:rsidR="003E6425">
        <w:rPr>
          <w:rFonts w:hint="eastAsia"/>
        </w:rPr>
        <w:t>智慧城</w:t>
      </w:r>
      <w:bookmarkStart w:id="0" w:name="_GoBack"/>
      <w:bookmarkEnd w:id="0"/>
      <w:r>
        <w:rPr>
          <w:rFonts w:hint="eastAsia"/>
        </w:rPr>
        <w:t>在合作中的定位</w:t>
      </w:r>
    </w:p>
    <w:p w:rsidR="00E30A57" w:rsidRDefault="00E30A57" w:rsidP="00E30A57">
      <w:pPr>
        <w:pStyle w:val="af0"/>
        <w:ind w:firstLine="440"/>
      </w:pPr>
      <w:r>
        <w:rPr>
          <w:rFonts w:hint="eastAsia"/>
        </w:rPr>
        <w:t>平安在双方中的定位：解决方案提供商。为深圳</w:t>
      </w:r>
      <w:proofErr w:type="gramStart"/>
      <w:r>
        <w:rPr>
          <w:rFonts w:hint="eastAsia"/>
        </w:rPr>
        <w:t>通提供</w:t>
      </w:r>
      <w:proofErr w:type="gramEnd"/>
      <w:r>
        <w:rPr>
          <w:rFonts w:hint="eastAsia"/>
        </w:rPr>
        <w:t>综合解决方案以及产品、技术、运营、费用等多方面的能力输出。辅助深圳</w:t>
      </w:r>
      <w:proofErr w:type="gramStart"/>
      <w:r>
        <w:rPr>
          <w:rFonts w:hint="eastAsia"/>
        </w:rPr>
        <w:t>通按照</w:t>
      </w:r>
      <w:proofErr w:type="gramEnd"/>
      <w:r>
        <w:rPr>
          <w:rFonts w:hint="eastAsia"/>
        </w:rPr>
        <w:t>自身需求，构建新的业态，拓展更多的应用场景。</w:t>
      </w:r>
    </w:p>
    <w:p w:rsidR="003E6425" w:rsidRPr="00E30A57" w:rsidRDefault="003E6425" w:rsidP="003E6425">
      <w:pPr>
        <w:pStyle w:val="1"/>
      </w:pPr>
      <w:r>
        <w:rPr>
          <w:rFonts w:hint="eastAsia"/>
        </w:rPr>
        <w:t>平安智慧城的能力优势</w:t>
      </w:r>
    </w:p>
    <w:p w:rsidR="003F197A" w:rsidRDefault="003F197A" w:rsidP="003F197A">
      <w:pPr>
        <w:pStyle w:val="2"/>
      </w:pPr>
      <w:r>
        <w:rPr>
          <w:rFonts w:hint="eastAsia"/>
        </w:rPr>
        <w:t>银行服务能力</w:t>
      </w:r>
    </w:p>
    <w:p w:rsidR="003F197A" w:rsidRDefault="003F197A" w:rsidP="00E30A57">
      <w:pPr>
        <w:pStyle w:val="af0"/>
        <w:ind w:firstLine="440"/>
      </w:pPr>
      <w:r>
        <w:rPr>
          <w:rFonts w:hint="eastAsia"/>
        </w:rPr>
        <w:t>平安是唯一一家能帮助</w:t>
      </w:r>
      <w:r w:rsidRPr="003F197A">
        <w:rPr>
          <w:rFonts w:hint="eastAsia"/>
        </w:rPr>
        <w:t>深圳通</w:t>
      </w:r>
      <w:r>
        <w:rPr>
          <w:rFonts w:hint="eastAsia"/>
        </w:rPr>
        <w:t>合法、合</w:t>
      </w:r>
      <w:proofErr w:type="gramStart"/>
      <w:r>
        <w:rPr>
          <w:rFonts w:hint="eastAsia"/>
        </w:rPr>
        <w:t>规</w:t>
      </w:r>
      <w:proofErr w:type="gramEnd"/>
      <w:r>
        <w:rPr>
          <w:rFonts w:hint="eastAsia"/>
        </w:rPr>
        <w:t>建立</w:t>
      </w:r>
      <w:r w:rsidRPr="003F197A">
        <w:rPr>
          <w:rFonts w:hint="eastAsia"/>
        </w:rPr>
        <w:t>互联网</w:t>
      </w:r>
      <w:r w:rsidRPr="003F197A">
        <w:rPr>
          <w:rFonts w:hint="eastAsia"/>
        </w:rPr>
        <w:t>+</w:t>
      </w:r>
      <w:r w:rsidRPr="003F197A">
        <w:rPr>
          <w:rFonts w:hint="eastAsia"/>
        </w:rPr>
        <w:t>一卡通</w:t>
      </w:r>
      <w:r>
        <w:rPr>
          <w:rFonts w:hint="eastAsia"/>
        </w:rPr>
        <w:t>线上</w:t>
      </w:r>
      <w:r w:rsidRPr="003F197A">
        <w:rPr>
          <w:rFonts w:hint="eastAsia"/>
        </w:rPr>
        <w:t>预付</w:t>
      </w:r>
      <w:proofErr w:type="gramStart"/>
      <w:r w:rsidRPr="003F197A">
        <w:rPr>
          <w:rFonts w:hint="eastAsia"/>
        </w:rPr>
        <w:t>费</w:t>
      </w:r>
      <w:r>
        <w:rPr>
          <w:rFonts w:hint="eastAsia"/>
        </w:rPr>
        <w:t>机制</w:t>
      </w:r>
      <w:proofErr w:type="gramEnd"/>
      <w:r w:rsidRPr="003F197A">
        <w:rPr>
          <w:rFonts w:hint="eastAsia"/>
        </w:rPr>
        <w:t>的金融机构，</w:t>
      </w:r>
      <w:r>
        <w:rPr>
          <w:rFonts w:hint="eastAsia"/>
        </w:rPr>
        <w:t>通过线上预付费的业态，持续帮助深圳通建立</w:t>
      </w:r>
      <w:r>
        <w:rPr>
          <w:rFonts w:hint="eastAsia"/>
        </w:rPr>
        <w:t>线上业务的</w:t>
      </w:r>
      <w:r>
        <w:rPr>
          <w:rFonts w:hint="eastAsia"/>
        </w:rPr>
        <w:t>沉淀资金。</w:t>
      </w:r>
    </w:p>
    <w:p w:rsidR="003F197A" w:rsidRPr="003F197A" w:rsidRDefault="003F197A" w:rsidP="00E30A57">
      <w:pPr>
        <w:pStyle w:val="af0"/>
        <w:ind w:firstLine="440"/>
      </w:pPr>
      <w:r>
        <w:rPr>
          <w:rFonts w:hint="eastAsia"/>
        </w:rPr>
        <w:t>平安是唯一</w:t>
      </w:r>
      <w:r>
        <w:rPr>
          <w:rFonts w:hint="eastAsia"/>
        </w:rPr>
        <w:t>一家能</w:t>
      </w:r>
      <w:r>
        <w:rPr>
          <w:rFonts w:hint="eastAsia"/>
        </w:rPr>
        <w:t>帮助</w:t>
      </w:r>
      <w:r w:rsidRPr="003F197A">
        <w:rPr>
          <w:rFonts w:hint="eastAsia"/>
        </w:rPr>
        <w:t>深圳通</w:t>
      </w:r>
      <w:r>
        <w:rPr>
          <w:rFonts w:hint="eastAsia"/>
        </w:rPr>
        <w:t>合法、合</w:t>
      </w:r>
      <w:proofErr w:type="gramStart"/>
      <w:r>
        <w:rPr>
          <w:rFonts w:hint="eastAsia"/>
        </w:rPr>
        <w:t>规</w:t>
      </w:r>
      <w:proofErr w:type="gramEnd"/>
      <w:r>
        <w:rPr>
          <w:rFonts w:hint="eastAsia"/>
        </w:rPr>
        <w:t>的建立属于深圳通自主可控的</w:t>
      </w:r>
      <w:r w:rsidRPr="003F197A">
        <w:rPr>
          <w:rFonts w:hint="eastAsia"/>
        </w:rPr>
        <w:t>支付体系的金融机构</w:t>
      </w:r>
      <w:r>
        <w:rPr>
          <w:rFonts w:hint="eastAsia"/>
        </w:rPr>
        <w:t>。通过支付体系的建设，深圳</w:t>
      </w:r>
      <w:proofErr w:type="gramStart"/>
      <w:r>
        <w:rPr>
          <w:rFonts w:hint="eastAsia"/>
        </w:rPr>
        <w:t>通能够</w:t>
      </w:r>
      <w:proofErr w:type="gramEnd"/>
      <w:r>
        <w:rPr>
          <w:rFonts w:hint="eastAsia"/>
        </w:rPr>
        <w:t>将支付场景从交通出行领域扩大到任意消费支付领域。所有消费支付的资金，首先落地深圳通，然后通过深圳通与银行能力的结合，由</w:t>
      </w:r>
      <w:proofErr w:type="gramStart"/>
      <w:r>
        <w:rPr>
          <w:rFonts w:hint="eastAsia"/>
        </w:rPr>
        <w:t>深圳通做清算</w:t>
      </w:r>
      <w:proofErr w:type="gramEnd"/>
      <w:r>
        <w:rPr>
          <w:rFonts w:hint="eastAsia"/>
        </w:rPr>
        <w:t>。</w:t>
      </w:r>
    </w:p>
    <w:p w:rsidR="003F197A" w:rsidRPr="003F197A" w:rsidRDefault="003F197A" w:rsidP="00E30A57">
      <w:pPr>
        <w:pStyle w:val="af0"/>
        <w:ind w:firstLine="440"/>
      </w:pPr>
      <w:r>
        <w:rPr>
          <w:rFonts w:hint="eastAsia"/>
        </w:rPr>
        <w:t>通过预付费或者其他支付领域所沉淀与积累的资金，</w:t>
      </w:r>
      <w:proofErr w:type="gramStart"/>
      <w:r>
        <w:rPr>
          <w:rFonts w:hint="eastAsia"/>
        </w:rPr>
        <w:t>深圳通可获得</w:t>
      </w:r>
      <w:proofErr w:type="gramEnd"/>
      <w:r>
        <w:rPr>
          <w:rFonts w:hint="eastAsia"/>
        </w:rPr>
        <w:t>三年期定期利率的资金收益</w:t>
      </w:r>
      <w:r w:rsidRPr="003F197A">
        <w:rPr>
          <w:rFonts w:hint="eastAsia"/>
        </w:rPr>
        <w:t>（</w:t>
      </w:r>
      <w:r>
        <w:rPr>
          <w:rFonts w:hint="eastAsia"/>
        </w:rPr>
        <w:t>约</w:t>
      </w:r>
      <w:r>
        <w:rPr>
          <w:rFonts w:hint="eastAsia"/>
        </w:rPr>
        <w:t>2.8%</w:t>
      </w:r>
      <w:r w:rsidRPr="003F197A">
        <w:rPr>
          <w:rFonts w:hint="eastAsia"/>
        </w:rPr>
        <w:t>）的。</w:t>
      </w:r>
    </w:p>
    <w:p w:rsidR="003F197A" w:rsidRDefault="003F197A" w:rsidP="003F197A">
      <w:pPr>
        <w:pStyle w:val="2"/>
      </w:pPr>
      <w:r>
        <w:rPr>
          <w:rFonts w:hint="eastAsia"/>
        </w:rPr>
        <w:t>费用支持</w:t>
      </w:r>
    </w:p>
    <w:p w:rsidR="003F197A" w:rsidRPr="003F197A" w:rsidRDefault="003F197A" w:rsidP="003F197A">
      <w:pPr>
        <w:pStyle w:val="aff0"/>
        <w:ind w:firstLine="440"/>
      </w:pPr>
      <w:r>
        <w:rPr>
          <w:rFonts w:hint="eastAsia"/>
        </w:rPr>
        <w:t>平安</w:t>
      </w:r>
      <w:r>
        <w:rPr>
          <w:rFonts w:hint="eastAsia"/>
        </w:rPr>
        <w:t>愿意</w:t>
      </w:r>
      <w:r>
        <w:rPr>
          <w:rFonts w:hint="eastAsia"/>
        </w:rPr>
        <w:t>为</w:t>
      </w:r>
      <w:r w:rsidRPr="003F197A">
        <w:rPr>
          <w:rFonts w:hint="eastAsia"/>
        </w:rPr>
        <w:t>深圳通拓展</w:t>
      </w:r>
      <w:r>
        <w:rPr>
          <w:rFonts w:hint="eastAsia"/>
        </w:rPr>
        <w:t>出行场景提供费用支持。如深圳通拓展到深圳地铁，所需的机具改造的费用，平安愿意全部承担</w:t>
      </w:r>
      <w:r w:rsidRPr="003F197A">
        <w:rPr>
          <w:rFonts w:hint="eastAsia"/>
        </w:rPr>
        <w:t>。</w:t>
      </w:r>
    </w:p>
    <w:p w:rsidR="003F197A" w:rsidRDefault="00E57A83" w:rsidP="00E57A83">
      <w:pPr>
        <w:pStyle w:val="2"/>
      </w:pPr>
      <w:r>
        <w:rPr>
          <w:rFonts w:hint="eastAsia"/>
        </w:rPr>
        <w:t>产品与技术支持</w:t>
      </w:r>
    </w:p>
    <w:p w:rsidR="00E57A83" w:rsidRDefault="00E57A83" w:rsidP="00E57A83">
      <w:pPr>
        <w:pStyle w:val="af0"/>
        <w:ind w:firstLine="440"/>
      </w:pPr>
      <w:r>
        <w:rPr>
          <w:rFonts w:hint="eastAsia"/>
        </w:rPr>
        <w:t>平安免费提供</w:t>
      </w:r>
      <w:r>
        <w:rPr>
          <w:rFonts w:hint="eastAsia"/>
        </w:rPr>
        <w:t>成熟的产品平台与</w:t>
      </w:r>
      <w:r>
        <w:rPr>
          <w:rFonts w:hint="eastAsia"/>
        </w:rPr>
        <w:t>开发资源</w:t>
      </w:r>
      <w:r>
        <w:rPr>
          <w:rFonts w:hint="eastAsia"/>
        </w:rPr>
        <w:t>，</w:t>
      </w:r>
      <w:r>
        <w:rPr>
          <w:rFonts w:hint="eastAsia"/>
        </w:rPr>
        <w:t>与</w:t>
      </w:r>
      <w:r w:rsidRPr="00E57A83">
        <w:rPr>
          <w:rFonts w:hint="eastAsia"/>
        </w:rPr>
        <w:t>深圳</w:t>
      </w:r>
      <w:proofErr w:type="gramStart"/>
      <w:r w:rsidRPr="00E57A83">
        <w:rPr>
          <w:rFonts w:hint="eastAsia"/>
        </w:rPr>
        <w:t>通设计</w:t>
      </w:r>
      <w:proofErr w:type="gramEnd"/>
      <w:r w:rsidRPr="00E57A83">
        <w:rPr>
          <w:rFonts w:hint="eastAsia"/>
        </w:rPr>
        <w:t>开发团队一起在原有深圳通平台基础上构建</w:t>
      </w:r>
      <w:r>
        <w:rPr>
          <w:rFonts w:hint="eastAsia"/>
        </w:rPr>
        <w:t>基于</w:t>
      </w:r>
      <w:r w:rsidRPr="00E57A83">
        <w:rPr>
          <w:rFonts w:hint="eastAsia"/>
        </w:rPr>
        <w:t>预付费</w:t>
      </w:r>
      <w:r>
        <w:rPr>
          <w:rFonts w:hint="eastAsia"/>
        </w:rPr>
        <w:t>的</w:t>
      </w:r>
      <w:r w:rsidRPr="00E57A83">
        <w:rPr>
          <w:rFonts w:hint="eastAsia"/>
        </w:rPr>
        <w:t>资金账户体系以及面向用户的移动钱包体系</w:t>
      </w:r>
      <w:r>
        <w:rPr>
          <w:rFonts w:hint="eastAsia"/>
        </w:rPr>
        <w:t>，</w:t>
      </w:r>
      <w:r w:rsidRPr="00E57A83">
        <w:rPr>
          <w:rFonts w:hint="eastAsia"/>
        </w:rPr>
        <w:t>开发新的</w:t>
      </w:r>
      <w:r w:rsidRPr="00E57A83">
        <w:rPr>
          <w:rFonts w:hint="eastAsia"/>
        </w:rPr>
        <w:t>A</w:t>
      </w:r>
      <w:r w:rsidRPr="00E57A83">
        <w:t>PP</w:t>
      </w:r>
      <w:r w:rsidRPr="00E57A83">
        <w:rPr>
          <w:rFonts w:hint="eastAsia"/>
        </w:rPr>
        <w:t>产品及提供后续的产品迭代</w:t>
      </w:r>
      <w:proofErr w:type="gramStart"/>
      <w:r w:rsidRPr="00E57A83">
        <w:rPr>
          <w:rFonts w:hint="eastAsia"/>
        </w:rPr>
        <w:t>及维保服务</w:t>
      </w:r>
      <w:proofErr w:type="gramEnd"/>
      <w:r>
        <w:rPr>
          <w:rFonts w:hint="eastAsia"/>
        </w:rPr>
        <w:t>。</w:t>
      </w:r>
    </w:p>
    <w:p w:rsidR="00E57A83" w:rsidRDefault="00E57A83" w:rsidP="00E57A83">
      <w:pPr>
        <w:pStyle w:val="af0"/>
        <w:ind w:firstLine="440"/>
      </w:pPr>
      <w:r>
        <w:rPr>
          <w:rFonts w:hint="eastAsia"/>
        </w:rPr>
        <w:t>所有开发内容，包括涉及与代码，在双方联合</w:t>
      </w:r>
      <w:r w:rsidRPr="00E57A83">
        <w:rPr>
          <w:rFonts w:hint="eastAsia"/>
        </w:rPr>
        <w:t>开发过程</w:t>
      </w:r>
      <w:r>
        <w:rPr>
          <w:rFonts w:hint="eastAsia"/>
        </w:rPr>
        <w:t>中</w:t>
      </w:r>
      <w:r w:rsidRPr="00E57A83">
        <w:rPr>
          <w:rFonts w:hint="eastAsia"/>
        </w:rPr>
        <w:t>与深圳通共享</w:t>
      </w:r>
      <w:r>
        <w:rPr>
          <w:rFonts w:hint="eastAsia"/>
        </w:rPr>
        <w:t>。并在开发结束上</w:t>
      </w:r>
      <w:r>
        <w:rPr>
          <w:rFonts w:hint="eastAsia"/>
        </w:rPr>
        <w:lastRenderedPageBreak/>
        <w:t>线前，向深圳通移交所有的源码，帮助深圳通搭建私有的部署环境。</w:t>
      </w:r>
    </w:p>
    <w:p w:rsidR="00E57A83" w:rsidRPr="00E57A83" w:rsidRDefault="00E57A83" w:rsidP="00E57A83">
      <w:pPr>
        <w:pStyle w:val="2"/>
      </w:pPr>
      <w:r>
        <w:rPr>
          <w:rFonts w:hint="eastAsia"/>
        </w:rPr>
        <w:t>运营资源支持</w:t>
      </w:r>
    </w:p>
    <w:p w:rsidR="003F197A" w:rsidRDefault="003F197A" w:rsidP="003F197A">
      <w:pPr>
        <w:pStyle w:val="aff0"/>
        <w:ind w:firstLine="440"/>
      </w:pPr>
      <w:r>
        <w:rPr>
          <w:rFonts w:hint="eastAsia"/>
        </w:rPr>
        <w:t>平安为</w:t>
      </w:r>
      <w:r w:rsidRPr="003F197A">
        <w:rPr>
          <w:rFonts w:hint="eastAsia"/>
        </w:rPr>
        <w:t>深圳</w:t>
      </w:r>
      <w:proofErr w:type="gramStart"/>
      <w:r w:rsidRPr="003F197A">
        <w:rPr>
          <w:rFonts w:hint="eastAsia"/>
        </w:rPr>
        <w:t>通提供</w:t>
      </w:r>
      <w:proofErr w:type="gramEnd"/>
      <w:r w:rsidRPr="003F197A">
        <w:rPr>
          <w:rFonts w:hint="eastAsia"/>
        </w:rPr>
        <w:t>平安系的</w:t>
      </w:r>
      <w:r w:rsidR="00E57A83">
        <w:rPr>
          <w:rFonts w:hint="eastAsia"/>
        </w:rPr>
        <w:t>所有可</w:t>
      </w:r>
      <w:r w:rsidRPr="003F197A">
        <w:rPr>
          <w:rFonts w:hint="eastAsia"/>
        </w:rPr>
        <w:t>变现</w:t>
      </w:r>
      <w:r w:rsidR="00E57A83">
        <w:rPr>
          <w:rFonts w:hint="eastAsia"/>
        </w:rPr>
        <w:t>运营资源，包括</w:t>
      </w:r>
      <w:r w:rsidRPr="003F197A">
        <w:rPr>
          <w:rFonts w:hint="eastAsia"/>
        </w:rPr>
        <w:t>银行、信托、保险、医疗、汽车、好房</w:t>
      </w:r>
      <w:r w:rsidR="00E57A83">
        <w:rPr>
          <w:rFonts w:hint="eastAsia"/>
        </w:rPr>
        <w:t>领域的各类产品。</w:t>
      </w:r>
    </w:p>
    <w:p w:rsidR="00E57A83" w:rsidRDefault="00E57A83" w:rsidP="003F197A">
      <w:pPr>
        <w:pStyle w:val="aff0"/>
        <w:ind w:firstLine="440"/>
      </w:pPr>
      <w:proofErr w:type="gramStart"/>
      <w:r>
        <w:rPr>
          <w:rFonts w:hint="eastAsia"/>
        </w:rPr>
        <w:t>深圳通可根据</w:t>
      </w:r>
      <w:proofErr w:type="gramEnd"/>
      <w:r>
        <w:rPr>
          <w:rFonts w:hint="eastAsia"/>
        </w:rPr>
        <w:t>自身运营的实际情况，选择</w:t>
      </w:r>
      <w:r w:rsidR="00AD0C5B">
        <w:rPr>
          <w:rFonts w:hint="eastAsia"/>
        </w:rPr>
        <w:t>平安的运营资源。</w:t>
      </w:r>
    </w:p>
    <w:p w:rsidR="00E30A57" w:rsidRPr="003F197A" w:rsidRDefault="00E30A57" w:rsidP="00E30A57">
      <w:pPr>
        <w:pStyle w:val="2"/>
      </w:pPr>
      <w:r>
        <w:rPr>
          <w:rFonts w:hint="eastAsia"/>
        </w:rPr>
        <w:t>与“我的深圳”联合运营</w:t>
      </w:r>
    </w:p>
    <w:p w:rsidR="00E30A57" w:rsidRDefault="00E30A57" w:rsidP="003F197A">
      <w:pPr>
        <w:pStyle w:val="aff0"/>
        <w:ind w:firstLine="440"/>
      </w:pPr>
      <w:r>
        <w:rPr>
          <w:rFonts w:hint="eastAsia"/>
        </w:rPr>
        <w:t>深圳通新构建的用户钱包与</w:t>
      </w:r>
      <w:proofErr w:type="gramStart"/>
      <w:r>
        <w:rPr>
          <w:rFonts w:hint="eastAsia"/>
        </w:rPr>
        <w:t>虚拟卡</w:t>
      </w:r>
      <w:proofErr w:type="gramEnd"/>
      <w:r>
        <w:rPr>
          <w:rFonts w:hint="eastAsia"/>
        </w:rPr>
        <w:t>乘车体系，可以以“小应用”的方式，入驻到“我的深圳”中，通过平安的一些持续的运营活动，如“充</w:t>
      </w:r>
      <w:r>
        <w:rPr>
          <w:rFonts w:hint="eastAsia"/>
        </w:rPr>
        <w:t>100</w:t>
      </w:r>
      <w:r>
        <w:rPr>
          <w:rFonts w:hint="eastAsia"/>
        </w:rPr>
        <w:t>送</w:t>
      </w:r>
      <w:r>
        <w:rPr>
          <w:rFonts w:hint="eastAsia"/>
        </w:rPr>
        <w:t>20</w:t>
      </w:r>
      <w:r>
        <w:rPr>
          <w:rFonts w:hint="eastAsia"/>
        </w:rPr>
        <w:t>元”，结合文明分等政府资源，快速的到用户的认知、使用与预付费。</w:t>
      </w:r>
    </w:p>
    <w:p w:rsidR="00E30A57" w:rsidRDefault="00E30A57" w:rsidP="003F197A">
      <w:pPr>
        <w:pStyle w:val="aff0"/>
        <w:ind w:firstLine="440"/>
      </w:pPr>
      <w:r>
        <w:rPr>
          <w:rFonts w:hint="eastAsia"/>
        </w:rPr>
        <w:t>“小应用”的开发，</w:t>
      </w:r>
      <w:proofErr w:type="gramStart"/>
      <w:r>
        <w:rPr>
          <w:rFonts w:hint="eastAsia"/>
        </w:rPr>
        <w:t>平安可</w:t>
      </w:r>
      <w:proofErr w:type="gramEnd"/>
      <w:r>
        <w:rPr>
          <w:rFonts w:hint="eastAsia"/>
        </w:rPr>
        <w:t>和深圳通联合进行。上线前，所有的源码移交给深圳通。</w:t>
      </w:r>
    </w:p>
    <w:p w:rsidR="00E30A57" w:rsidRDefault="00E30A57" w:rsidP="003F197A">
      <w:pPr>
        <w:pStyle w:val="aff0"/>
        <w:ind w:firstLine="440"/>
      </w:pPr>
      <w:r>
        <w:rPr>
          <w:rFonts w:hint="eastAsia"/>
        </w:rPr>
        <w:t>同时，“我的深圳”中的所有支付场景，均引入深圳通用户钱包作为其中一种支付手段，拉动应用的活跃度。</w:t>
      </w:r>
    </w:p>
    <w:p w:rsidR="003F197A" w:rsidRPr="00FA1632" w:rsidRDefault="003F197A" w:rsidP="003F197A">
      <w:pPr>
        <w:pStyle w:val="aff0"/>
        <w:ind w:firstLine="440"/>
      </w:pPr>
    </w:p>
    <w:p w:rsidR="00E62182" w:rsidRPr="003F197A" w:rsidRDefault="00E62182" w:rsidP="00167EDB"/>
    <w:sectPr w:rsidR="00E62182" w:rsidRPr="003F197A" w:rsidSect="00702B4B">
      <w:headerReference w:type="default" r:id="rId8"/>
      <w:footerReference w:type="default" r:id="rId9"/>
      <w:pgSz w:w="11906" w:h="16838" w:code="9"/>
      <w:pgMar w:top="1440" w:right="1418" w:bottom="1440" w:left="1418" w:header="851" w:footer="709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76A0" w:rsidRDefault="007F76A0" w:rsidP="00070697">
      <w:r>
        <w:separator/>
      </w:r>
    </w:p>
  </w:endnote>
  <w:endnote w:type="continuationSeparator" w:id="0">
    <w:p w:rsidR="007F76A0" w:rsidRDefault="007F76A0" w:rsidP="000706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791C" w:rsidRPr="00F4066C" w:rsidRDefault="00FD020B" w:rsidP="0084420E">
    <w:pPr>
      <w:pStyle w:val="aff"/>
      <w:wordWrap w:val="0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-443230</wp:posOffset>
              </wp:positionH>
              <wp:positionV relativeFrom="paragraph">
                <wp:posOffset>-21590</wp:posOffset>
              </wp:positionV>
              <wp:extent cx="390525" cy="390525"/>
              <wp:effectExtent l="4445" t="6985" r="5080" b="2540"/>
              <wp:wrapNone/>
              <wp:docPr id="5" name="Oval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90525" cy="390525"/>
                      </a:xfrm>
                      <a:prstGeom prst="ellipse">
                        <a:avLst/>
                      </a:prstGeom>
                      <a:solidFill>
                        <a:srgbClr val="D34817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4066C" w:rsidRPr="00370EB7" w:rsidRDefault="00370EB7" w:rsidP="00370EB7">
                          <w:pPr>
                            <w:spacing w:before="60" w:line="276" w:lineRule="auto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370EB7">
                            <w:rPr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370EB7">
                            <w:rPr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370EB7">
                            <w:rPr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F5D52" w:rsidRPr="00FF5D52">
                            <w:rPr>
                              <w:b/>
                              <w:bCs/>
                              <w:noProof/>
                              <w:color w:val="FFFFFF" w:themeColor="background1"/>
                              <w:sz w:val="18"/>
                              <w:szCs w:val="18"/>
                              <w:lang w:val="zh-CN"/>
                            </w:rPr>
                            <w:t>1</w:t>
                          </w:r>
                          <w:r w:rsidRPr="00370EB7">
                            <w:rPr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Oval 7" o:spid="_x0000_s1026" style="position:absolute;left:0;text-align:left;margin-left:-34.9pt;margin-top:-1.7pt;width:30.75pt;height:30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" fillcolor="#d34817" stroked="f">
              <v:textbox>
                <w:txbxContent>
                  <w:p w:rsidR="00F4066C" w:rsidRPr="00370EB7" w:rsidRDefault="00370EB7" w:rsidP="00370EB7">
                    <w:pPr>
                      <w:spacing w:before="60" w:line="276" w:lineRule="auto"/>
                      <w:jc w:val="center"/>
                      <w:rPr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</w:pPr>
                    <w:r w:rsidRPr="00370EB7">
                      <w:rPr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fldChar w:fldCharType="begin"/>
                    </w:r>
                    <w:r w:rsidRPr="00370EB7">
                      <w:rPr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370EB7">
                      <w:rPr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fldChar w:fldCharType="separate"/>
                    </w:r>
                    <w:r w:rsidR="00FF5D52" w:rsidRPr="00FF5D52">
                      <w:rPr>
                        <w:b/>
                        <w:bCs/>
                        <w:noProof/>
                        <w:color w:val="FFFFFF" w:themeColor="background1"/>
                        <w:sz w:val="18"/>
                        <w:szCs w:val="18"/>
                        <w:lang w:val="zh-CN"/>
                      </w:rPr>
                      <w:t>1</w:t>
                    </w:r>
                    <w:r w:rsidRPr="00370EB7">
                      <w:rPr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0" allowOverlap="1" wp14:anchorId="2D84518B" wp14:editId="4838FEB6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659130" cy="7512050"/>
              <wp:effectExtent l="0" t="0" r="1905" b="3175"/>
              <wp:wrapNone/>
              <wp:docPr id="4" name="Rectangl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9130" cy="7512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60633" w:rsidRPr="00DF5CFF" w:rsidRDefault="00760633" w:rsidP="00760633">
                          <w:pPr>
                            <w:pStyle w:val="aff"/>
                            <w:rPr>
                              <w:rFonts w:ascii="微软雅黑" w:eastAsia="微软雅黑" w:hAnsi="微软雅黑"/>
                            </w:rPr>
                          </w:pPr>
                        </w:p>
                      </w:txbxContent>
                    </wps:txbx>
                    <wps:bodyPr rot="0" vert="vert270" wrap="square" lIns="182880" tIns="45720" rIns="45720" bIns="9144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D84518B" id="Rectangle 9" o:spid="_x0000_s1027" style="position:absolute;left:0;text-align:left;margin-left:.7pt;margin-top:0;width:51.9pt;height:591.5pt;z-index:251662336;visibility:visible;mso-wrap-style:square;mso-width-percent:500;mso-height-percent: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" o:allowincell="f" filled="f" stroked="f">
              <v:textbox style="layout-flow:vertical;mso-layout-flow-alt:bottom-to-top" inset="14.4pt,,3.6pt,7.2pt">
                <w:txbxContent>
                  <w:p w:rsidR="00760633" w:rsidRPr="00DF5CFF" w:rsidRDefault="00760633" w:rsidP="00760633">
                    <w:pPr>
                      <w:pStyle w:val="aff"/>
                      <w:rPr>
                        <w:rFonts w:ascii="微软雅黑" w:eastAsia="微软雅黑" w:hAnsi="微软雅黑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  <w:r w:rsidR="00760633">
      <w:tab/>
    </w:r>
    <w:r w:rsidR="00760633">
      <w:tab/>
    </w:r>
    <w:r w:rsidR="00760633">
      <w:tab/>
    </w:r>
    <w:r w:rsidR="00760633">
      <w:tab/>
      <w:t xml:space="preserve"> </w:t>
    </w:r>
    <w:r w:rsidR="00F07809">
      <w:fldChar w:fldCharType="begin"/>
    </w:r>
    <w:r w:rsidR="008428E7">
      <w:instrText xml:space="preserve"> TITLE   \* MERGEFORMAT </w:instrText>
    </w:r>
    <w:r w:rsidR="00F07809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76A0" w:rsidRDefault="007F76A0" w:rsidP="00070697">
      <w:r>
        <w:separator/>
      </w:r>
    </w:p>
  </w:footnote>
  <w:footnote w:type="continuationSeparator" w:id="0">
    <w:p w:rsidR="007F76A0" w:rsidRDefault="007F76A0" w:rsidP="000706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03F7" w:rsidRDefault="00A903F7" w:rsidP="00A903F7">
    <w:pPr>
      <w:pStyle w:val="a4"/>
      <w:ind w:right="90"/>
    </w:pPr>
    <w:r>
      <w:rPr>
        <w:rFonts w:hint="eastAsia"/>
      </w:rPr>
      <w:t>智慧生活</w:t>
    </w:r>
    <w:proofErr w:type="gramStart"/>
    <w:r>
      <w:rPr>
        <w:rFonts w:hint="eastAsia"/>
      </w:rPr>
      <w:t>一</w:t>
    </w:r>
    <w:proofErr w:type="gramEnd"/>
    <w:r>
      <w:rPr>
        <w:rFonts w:hint="eastAsia"/>
      </w:rPr>
      <w:t>卡通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39E94E2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FAAC42E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31748CA4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B78AC688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F8D4765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ED2432B0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44C480D4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73B09A76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D8DADF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3BBCEF0A"/>
    <w:lvl w:ilvl="0">
      <w:start w:val="1"/>
      <w:numFmt w:val="bullet"/>
      <w:pStyle w:val="a"/>
      <w:lvlText w:val=""/>
      <w:lvlJc w:val="left"/>
      <w:pPr>
        <w:ind w:left="846" w:hanging="420"/>
      </w:pPr>
      <w:rPr>
        <w:rFonts w:ascii="Wingdings" w:hAnsi="Wingdings" w:cs="Wingdings 3" w:hint="default"/>
        <w:color w:val="D54817"/>
      </w:rPr>
    </w:lvl>
  </w:abstractNum>
  <w:abstractNum w:abstractNumId="10" w15:restartNumberingAfterBreak="0">
    <w:nsid w:val="02E822B6"/>
    <w:multiLevelType w:val="hybridMultilevel"/>
    <w:tmpl w:val="A10CC5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0D0361A7"/>
    <w:multiLevelType w:val="hybridMultilevel"/>
    <w:tmpl w:val="705E5286"/>
    <w:lvl w:ilvl="0" w:tplc="70E8E8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8AA4AF9"/>
    <w:multiLevelType w:val="hybridMultilevel"/>
    <w:tmpl w:val="FE88598A"/>
    <w:lvl w:ilvl="0" w:tplc="D99CBF2E">
      <w:start w:val="1"/>
      <w:numFmt w:val="bullet"/>
      <w:pStyle w:val="4"/>
      <w:lvlText w:val=""/>
      <w:lvlJc w:val="left"/>
      <w:pPr>
        <w:ind w:left="840" w:hanging="420"/>
      </w:pPr>
      <w:rPr>
        <w:rFonts w:ascii="Wingdings" w:hAnsi="Wingdings" w:cs="Wingdings" w:hint="default"/>
        <w:color w:val="D34817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2B5B0B45"/>
    <w:multiLevelType w:val="hybridMultilevel"/>
    <w:tmpl w:val="2FA06C48"/>
    <w:lvl w:ilvl="0" w:tplc="19E8336E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AED1B44"/>
    <w:multiLevelType w:val="hybridMultilevel"/>
    <w:tmpl w:val="443896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F136275"/>
    <w:multiLevelType w:val="hybridMultilevel"/>
    <w:tmpl w:val="F5E865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5CD73DA"/>
    <w:multiLevelType w:val="hybridMultilevel"/>
    <w:tmpl w:val="A0F8E688"/>
    <w:lvl w:ilvl="0" w:tplc="71CE5850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9071D1A"/>
    <w:multiLevelType w:val="hybridMultilevel"/>
    <w:tmpl w:val="69D2F41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61054F30"/>
    <w:multiLevelType w:val="multilevel"/>
    <w:tmpl w:val="079AE9FC"/>
    <w:lvl w:ilvl="0">
      <w:start w:val="1"/>
      <w:numFmt w:val="chineseCountingThousand"/>
      <w:pStyle w:val="1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pStyle w:val="2"/>
      <w:lvlText w:val="%2."/>
      <w:lvlJc w:val="left"/>
      <w:pPr>
        <w:ind w:left="1140" w:hanging="720"/>
      </w:pPr>
      <w:rPr>
        <w:rFonts w:hint="default"/>
      </w:rPr>
    </w:lvl>
    <w:lvl w:ilvl="2">
      <w:start w:val="1"/>
      <w:numFmt w:val="bullet"/>
      <w:pStyle w:val="3"/>
      <w:lvlText w:val=""/>
      <w:lvlJc w:val="left"/>
      <w:pPr>
        <w:ind w:left="1260" w:hanging="420"/>
      </w:pPr>
      <w:rPr>
        <w:rFonts w:ascii="Wingdings 3" w:hAnsi="Wingdings 3" w:hint="default"/>
        <w:color w:val="D54817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9" w15:restartNumberingAfterBreak="0">
    <w:nsid w:val="6A2717EF"/>
    <w:multiLevelType w:val="hybridMultilevel"/>
    <w:tmpl w:val="2A205592"/>
    <w:lvl w:ilvl="0" w:tplc="78A85A06">
      <w:start w:val="1"/>
      <w:numFmt w:val="bullet"/>
      <w:lvlText w:val=""/>
      <w:lvlJc w:val="left"/>
      <w:pPr>
        <w:ind w:left="620" w:hanging="420"/>
      </w:pPr>
      <w:rPr>
        <w:rFonts w:ascii="Wingdings 3" w:hAnsi="Wingdings 3" w:cs="Wingdings 3" w:hint="default"/>
        <w:color w:val="D34817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76183C5C"/>
    <w:multiLevelType w:val="hybridMultilevel"/>
    <w:tmpl w:val="A022BE30"/>
    <w:lvl w:ilvl="0" w:tplc="8E0ABE08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70B40B1"/>
    <w:multiLevelType w:val="multilevel"/>
    <w:tmpl w:val="61D6BA22"/>
    <w:lvl w:ilvl="0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1140" w:hanging="720"/>
      </w:pPr>
      <w:rPr>
        <w:rFonts w:hint="default"/>
      </w:rPr>
    </w:lvl>
    <w:lvl w:ilvl="2">
      <w:start w:val="1"/>
      <w:numFmt w:val="bullet"/>
      <w:lvlText w:val=""/>
      <w:lvlJc w:val="left"/>
      <w:pPr>
        <w:ind w:left="1260" w:hanging="420"/>
      </w:pPr>
      <w:rPr>
        <w:rFonts w:ascii="Wingdings 3" w:hAnsi="Wingdings 3" w:hint="default"/>
        <w:color w:val="D54817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num w:numId="1">
    <w:abstractNumId w:val="13"/>
  </w:num>
  <w:num w:numId="2">
    <w:abstractNumId w:val="21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6"/>
  </w:num>
  <w:num w:numId="14">
    <w:abstractNumId w:val="19"/>
  </w:num>
  <w:num w:numId="15">
    <w:abstractNumId w:val="12"/>
  </w:num>
  <w:num w:numId="16">
    <w:abstractNumId w:val="18"/>
  </w:num>
  <w:num w:numId="17">
    <w:abstractNumId w:val="20"/>
  </w:num>
  <w:num w:numId="18">
    <w:abstractNumId w:val="14"/>
  </w:num>
  <w:num w:numId="19">
    <w:abstractNumId w:val="10"/>
  </w:num>
  <w:num w:numId="20">
    <w:abstractNumId w:val="15"/>
  </w:num>
  <w:num w:numId="21">
    <w:abstractNumId w:val="17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attachedTemplate r:id="rId1"/>
  <w:stylePaneFormatFilter w:val="9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0" w:visibleStyles="0" w:alternateStyleNames="1"/>
  <w:stylePaneSortMethod w:val="0000"/>
  <w:documentProtection w:formatting="1" w:enforcement="1" w:cryptProviderType="rsaAES" w:cryptAlgorithmClass="hash" w:cryptAlgorithmType="typeAny" w:cryptAlgorithmSid="14" w:cryptSpinCount="100000" w:hash="Xjrp1SiIpYVsLNYkNCgak2yRXUrs3hZpH51ykvWJMcZkIN4GZljRYZ6mzRFQtixqZd6pFVG+lLMwBcPzcOLHMg==" w:salt="MkBIbLD9KPV+ACQx6tPHgQ=="/>
  <w:defaultTabStop w:val="42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o:colormru v:ext="edit" colors="#d2611c,#bd5719,#bc411a,#d34817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020B"/>
    <w:rsid w:val="00021DAA"/>
    <w:rsid w:val="000274C4"/>
    <w:rsid w:val="000360A9"/>
    <w:rsid w:val="000409E6"/>
    <w:rsid w:val="00043634"/>
    <w:rsid w:val="00070697"/>
    <w:rsid w:val="0008238E"/>
    <w:rsid w:val="00093AAA"/>
    <w:rsid w:val="0009479E"/>
    <w:rsid w:val="000A2173"/>
    <w:rsid w:val="000A2B56"/>
    <w:rsid w:val="000B1BEF"/>
    <w:rsid w:val="000C3F0E"/>
    <w:rsid w:val="000C7897"/>
    <w:rsid w:val="000C7960"/>
    <w:rsid w:val="000C7EC8"/>
    <w:rsid w:val="000D7ADD"/>
    <w:rsid w:val="000E7DF0"/>
    <w:rsid w:val="00101A05"/>
    <w:rsid w:val="00133A51"/>
    <w:rsid w:val="00153CAA"/>
    <w:rsid w:val="00167EDB"/>
    <w:rsid w:val="00177B32"/>
    <w:rsid w:val="00192FDA"/>
    <w:rsid w:val="001939CF"/>
    <w:rsid w:val="001A097E"/>
    <w:rsid w:val="001A1585"/>
    <w:rsid w:val="001B4158"/>
    <w:rsid w:val="001B6DC7"/>
    <w:rsid w:val="001D561B"/>
    <w:rsid w:val="001E7684"/>
    <w:rsid w:val="00217076"/>
    <w:rsid w:val="00221B8F"/>
    <w:rsid w:val="00223CB6"/>
    <w:rsid w:val="002423FC"/>
    <w:rsid w:val="00242592"/>
    <w:rsid w:val="00243B00"/>
    <w:rsid w:val="0025287A"/>
    <w:rsid w:val="00291F12"/>
    <w:rsid w:val="002A0706"/>
    <w:rsid w:val="002B2237"/>
    <w:rsid w:val="002D1EA8"/>
    <w:rsid w:val="002D599D"/>
    <w:rsid w:val="002F0B37"/>
    <w:rsid w:val="00306F7D"/>
    <w:rsid w:val="00312B7E"/>
    <w:rsid w:val="00313DFF"/>
    <w:rsid w:val="00321DEB"/>
    <w:rsid w:val="003241F2"/>
    <w:rsid w:val="00341681"/>
    <w:rsid w:val="0036780B"/>
    <w:rsid w:val="00370EB7"/>
    <w:rsid w:val="003A00B0"/>
    <w:rsid w:val="003A21C2"/>
    <w:rsid w:val="003A64AD"/>
    <w:rsid w:val="003B0F2A"/>
    <w:rsid w:val="003C435B"/>
    <w:rsid w:val="003D0600"/>
    <w:rsid w:val="003E6425"/>
    <w:rsid w:val="003F197A"/>
    <w:rsid w:val="00402D66"/>
    <w:rsid w:val="0040397D"/>
    <w:rsid w:val="0044038C"/>
    <w:rsid w:val="0045706C"/>
    <w:rsid w:val="0047229B"/>
    <w:rsid w:val="004751F0"/>
    <w:rsid w:val="00477CBF"/>
    <w:rsid w:val="0048372F"/>
    <w:rsid w:val="00484EE4"/>
    <w:rsid w:val="004A187F"/>
    <w:rsid w:val="004A2683"/>
    <w:rsid w:val="004B1E8F"/>
    <w:rsid w:val="004B68F6"/>
    <w:rsid w:val="004D4270"/>
    <w:rsid w:val="004F518F"/>
    <w:rsid w:val="004F6FC3"/>
    <w:rsid w:val="00503427"/>
    <w:rsid w:val="00504FE5"/>
    <w:rsid w:val="00515F6A"/>
    <w:rsid w:val="005216C2"/>
    <w:rsid w:val="00524634"/>
    <w:rsid w:val="00530AE3"/>
    <w:rsid w:val="00550D70"/>
    <w:rsid w:val="0059231A"/>
    <w:rsid w:val="005A2D7B"/>
    <w:rsid w:val="005B121F"/>
    <w:rsid w:val="005B534D"/>
    <w:rsid w:val="005C54E6"/>
    <w:rsid w:val="005C599F"/>
    <w:rsid w:val="005E6003"/>
    <w:rsid w:val="005E7124"/>
    <w:rsid w:val="0062481A"/>
    <w:rsid w:val="006456D3"/>
    <w:rsid w:val="00652E8F"/>
    <w:rsid w:val="00653485"/>
    <w:rsid w:val="006847C6"/>
    <w:rsid w:val="00687523"/>
    <w:rsid w:val="006A253F"/>
    <w:rsid w:val="006A3208"/>
    <w:rsid w:val="006A3CF8"/>
    <w:rsid w:val="006B3901"/>
    <w:rsid w:val="006B79CD"/>
    <w:rsid w:val="006D364E"/>
    <w:rsid w:val="006E0B39"/>
    <w:rsid w:val="006F25E6"/>
    <w:rsid w:val="00702B4B"/>
    <w:rsid w:val="00704C2A"/>
    <w:rsid w:val="00724161"/>
    <w:rsid w:val="007311C3"/>
    <w:rsid w:val="00734CF3"/>
    <w:rsid w:val="00756B5F"/>
    <w:rsid w:val="00760633"/>
    <w:rsid w:val="00765324"/>
    <w:rsid w:val="0076704B"/>
    <w:rsid w:val="00770A98"/>
    <w:rsid w:val="00780FDE"/>
    <w:rsid w:val="00791D69"/>
    <w:rsid w:val="007A097B"/>
    <w:rsid w:val="007D1E97"/>
    <w:rsid w:val="007E6585"/>
    <w:rsid w:val="007F76A0"/>
    <w:rsid w:val="008009E4"/>
    <w:rsid w:val="00801FE1"/>
    <w:rsid w:val="00803F04"/>
    <w:rsid w:val="00834D54"/>
    <w:rsid w:val="008428E7"/>
    <w:rsid w:val="0084420E"/>
    <w:rsid w:val="008618FA"/>
    <w:rsid w:val="008705FB"/>
    <w:rsid w:val="00894389"/>
    <w:rsid w:val="008945AF"/>
    <w:rsid w:val="00895786"/>
    <w:rsid w:val="008A07DF"/>
    <w:rsid w:val="008B6ACF"/>
    <w:rsid w:val="008C24FE"/>
    <w:rsid w:val="008E4055"/>
    <w:rsid w:val="008E45FB"/>
    <w:rsid w:val="008F0811"/>
    <w:rsid w:val="009214BE"/>
    <w:rsid w:val="00931F85"/>
    <w:rsid w:val="00933DA7"/>
    <w:rsid w:val="00934B6A"/>
    <w:rsid w:val="00962328"/>
    <w:rsid w:val="00980B95"/>
    <w:rsid w:val="00986FB0"/>
    <w:rsid w:val="009B0B72"/>
    <w:rsid w:val="009C72DA"/>
    <w:rsid w:val="009C7843"/>
    <w:rsid w:val="009E3A93"/>
    <w:rsid w:val="009E518C"/>
    <w:rsid w:val="00A152F0"/>
    <w:rsid w:val="00A31195"/>
    <w:rsid w:val="00A3123E"/>
    <w:rsid w:val="00A44B2E"/>
    <w:rsid w:val="00A609DA"/>
    <w:rsid w:val="00A72711"/>
    <w:rsid w:val="00A77EAA"/>
    <w:rsid w:val="00A816CA"/>
    <w:rsid w:val="00A903F7"/>
    <w:rsid w:val="00AB0EB6"/>
    <w:rsid w:val="00AD0C5B"/>
    <w:rsid w:val="00B2716C"/>
    <w:rsid w:val="00B3749E"/>
    <w:rsid w:val="00B4791C"/>
    <w:rsid w:val="00B50C5E"/>
    <w:rsid w:val="00B54599"/>
    <w:rsid w:val="00B62C9A"/>
    <w:rsid w:val="00B75530"/>
    <w:rsid w:val="00BA22F4"/>
    <w:rsid w:val="00BA416A"/>
    <w:rsid w:val="00BC7E04"/>
    <w:rsid w:val="00BE1A66"/>
    <w:rsid w:val="00BF07E7"/>
    <w:rsid w:val="00C004D2"/>
    <w:rsid w:val="00C01B28"/>
    <w:rsid w:val="00C24634"/>
    <w:rsid w:val="00C30380"/>
    <w:rsid w:val="00C44023"/>
    <w:rsid w:val="00C456A2"/>
    <w:rsid w:val="00C45724"/>
    <w:rsid w:val="00C61DE6"/>
    <w:rsid w:val="00C62615"/>
    <w:rsid w:val="00C7057E"/>
    <w:rsid w:val="00C85275"/>
    <w:rsid w:val="00CC3CAD"/>
    <w:rsid w:val="00CE1CD6"/>
    <w:rsid w:val="00CE680C"/>
    <w:rsid w:val="00D022BB"/>
    <w:rsid w:val="00D039A5"/>
    <w:rsid w:val="00D06E36"/>
    <w:rsid w:val="00D24F01"/>
    <w:rsid w:val="00D30F09"/>
    <w:rsid w:val="00D33575"/>
    <w:rsid w:val="00D437DC"/>
    <w:rsid w:val="00D464E2"/>
    <w:rsid w:val="00D62930"/>
    <w:rsid w:val="00D82551"/>
    <w:rsid w:val="00DC2BB3"/>
    <w:rsid w:val="00DD3C20"/>
    <w:rsid w:val="00DE199B"/>
    <w:rsid w:val="00DF7C4D"/>
    <w:rsid w:val="00E242D4"/>
    <w:rsid w:val="00E30A57"/>
    <w:rsid w:val="00E35988"/>
    <w:rsid w:val="00E4342D"/>
    <w:rsid w:val="00E57A83"/>
    <w:rsid w:val="00E62182"/>
    <w:rsid w:val="00E7796E"/>
    <w:rsid w:val="00E97392"/>
    <w:rsid w:val="00F07809"/>
    <w:rsid w:val="00F31BFB"/>
    <w:rsid w:val="00F32874"/>
    <w:rsid w:val="00F4066C"/>
    <w:rsid w:val="00F467A4"/>
    <w:rsid w:val="00F611FB"/>
    <w:rsid w:val="00F80A00"/>
    <w:rsid w:val="00F84051"/>
    <w:rsid w:val="00F869A0"/>
    <w:rsid w:val="00F908AE"/>
    <w:rsid w:val="00F957EC"/>
    <w:rsid w:val="00FC458C"/>
    <w:rsid w:val="00FD020B"/>
    <w:rsid w:val="00FD40AD"/>
    <w:rsid w:val="00FF099E"/>
    <w:rsid w:val="00FF5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d2611c,#bd5719,#bc411a,#d34817"/>
    </o:shapedefaults>
    <o:shapelayout v:ext="edit">
      <o:idmap v:ext="edit" data="1"/>
    </o:shapelayout>
  </w:shapeDefaults>
  <w:decimalSymbol w:val="."/>
  <w:listSeparator w:val=","/>
  <w14:docId w14:val="13E1C44B"/>
  <w15:docId w15:val="{E50FA254-A933-4145-A057-AC5D6CB25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he-I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D464E2"/>
    <w:pPr>
      <w:widowControl w:val="0"/>
      <w:spacing w:line="360" w:lineRule="auto"/>
      <w:jc w:val="both"/>
    </w:pPr>
    <w:rPr>
      <w:rFonts w:ascii="Arial" w:eastAsia="幼圆" w:hAnsi="Arial"/>
      <w:sz w:val="22"/>
    </w:rPr>
  </w:style>
  <w:style w:type="paragraph" w:styleId="1">
    <w:name w:val="heading 1"/>
    <w:basedOn w:val="a0"/>
    <w:next w:val="a0"/>
    <w:link w:val="10"/>
    <w:autoRedefine/>
    <w:uiPriority w:val="9"/>
    <w:rsid w:val="005C599F"/>
    <w:pPr>
      <w:keepNext/>
      <w:keepLines/>
      <w:numPr>
        <w:numId w:val="16"/>
      </w:numPr>
      <w:shd w:val="clear" w:color="auto" w:fill="D9D9D9" w:themeFill="background1" w:themeFillShade="D9"/>
      <w:spacing w:before="300" w:after="280" w:line="240" w:lineRule="auto"/>
      <w:outlineLvl w:val="0"/>
    </w:pPr>
    <w:rPr>
      <w:b/>
      <w:bCs/>
      <w:color w:val="9D3511"/>
      <w:kern w:val="44"/>
      <w:sz w:val="28"/>
      <w:szCs w:val="44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653485"/>
    <w:pPr>
      <w:keepNext/>
      <w:keepLines/>
      <w:numPr>
        <w:ilvl w:val="1"/>
        <w:numId w:val="16"/>
      </w:numPr>
      <w:spacing w:before="240"/>
      <w:ind w:left="482" w:hangingChars="200" w:hanging="482"/>
      <w:outlineLvl w:val="1"/>
    </w:pPr>
    <w:rPr>
      <w:rFonts w:cstheme="majorBidi"/>
      <w:b/>
      <w:bCs/>
      <w:color w:val="9D3511"/>
      <w:sz w:val="24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1B4158"/>
    <w:pPr>
      <w:keepNext/>
      <w:keepLines/>
      <w:numPr>
        <w:ilvl w:val="2"/>
        <w:numId w:val="16"/>
      </w:numPr>
      <w:spacing w:before="200"/>
      <w:ind w:leftChars="200" w:left="620"/>
      <w:outlineLvl w:val="2"/>
    </w:pPr>
    <w:rPr>
      <w:b/>
      <w:bCs/>
      <w:szCs w:val="32"/>
    </w:rPr>
  </w:style>
  <w:style w:type="paragraph" w:styleId="4">
    <w:name w:val="heading 4"/>
    <w:basedOn w:val="a0"/>
    <w:next w:val="a0"/>
    <w:link w:val="40"/>
    <w:autoRedefine/>
    <w:uiPriority w:val="9"/>
    <w:unhideWhenUsed/>
    <w:rsid w:val="00192FDA"/>
    <w:pPr>
      <w:keepNext/>
      <w:keepLines/>
      <w:numPr>
        <w:numId w:val="15"/>
      </w:numPr>
      <w:spacing w:before="280" w:after="290" w:line="377" w:lineRule="auto"/>
      <w:outlineLvl w:val="3"/>
    </w:pPr>
    <w:rPr>
      <w:rFonts w:cstheme="majorBidi"/>
      <w:sz w:val="24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5C599F"/>
    <w:rPr>
      <w:rFonts w:ascii="Arial" w:eastAsia="幼圆" w:hAnsi="Arial"/>
      <w:b/>
      <w:bCs/>
      <w:color w:val="9D3511"/>
      <w:kern w:val="44"/>
      <w:sz w:val="28"/>
      <w:szCs w:val="44"/>
      <w:shd w:val="clear" w:color="auto" w:fill="D9D9D9" w:themeFill="background1" w:themeFillShade="D9"/>
    </w:rPr>
  </w:style>
  <w:style w:type="character" w:customStyle="1" w:styleId="20">
    <w:name w:val="标题 2 字符"/>
    <w:basedOn w:val="a1"/>
    <w:link w:val="2"/>
    <w:uiPriority w:val="9"/>
    <w:rsid w:val="00653485"/>
    <w:rPr>
      <w:rFonts w:ascii="Arial" w:eastAsia="幼圆" w:hAnsi="Arial" w:cstheme="majorBidi"/>
      <w:b/>
      <w:bCs/>
      <w:color w:val="9D3511"/>
      <w:sz w:val="24"/>
      <w:szCs w:val="32"/>
    </w:rPr>
  </w:style>
  <w:style w:type="paragraph" w:styleId="a4">
    <w:name w:val="header"/>
    <w:basedOn w:val="a0"/>
    <w:link w:val="a5"/>
    <w:uiPriority w:val="99"/>
    <w:unhideWhenUsed/>
    <w:rsid w:val="00D437DC"/>
    <w:pPr>
      <w:tabs>
        <w:tab w:val="center" w:pos="4153"/>
        <w:tab w:val="right" w:pos="8306"/>
      </w:tabs>
      <w:snapToGrid w:val="0"/>
      <w:jc w:val="right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D437DC"/>
    <w:rPr>
      <w:rFonts w:ascii="Arial" w:eastAsia="幼圆" w:hAnsi="Arial"/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370EB7"/>
    <w:pPr>
      <w:tabs>
        <w:tab w:val="center" w:pos="4153"/>
        <w:tab w:val="right" w:pos="8306"/>
      </w:tabs>
      <w:snapToGrid w:val="0"/>
      <w:spacing w:before="80"/>
      <w:jc w:val="righ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370EB7"/>
    <w:rPr>
      <w:rFonts w:ascii="Arial" w:eastAsia="幼圆" w:hAnsi="Arial"/>
      <w:sz w:val="18"/>
      <w:szCs w:val="18"/>
    </w:rPr>
  </w:style>
  <w:style w:type="paragraph" w:styleId="a8">
    <w:name w:val="Title"/>
    <w:aliases w:val="文档标题"/>
    <w:basedOn w:val="a0"/>
    <w:next w:val="a0"/>
    <w:link w:val="a9"/>
    <w:autoRedefine/>
    <w:uiPriority w:val="10"/>
    <w:qFormat/>
    <w:rsid w:val="00306F7D"/>
    <w:pPr>
      <w:jc w:val="center"/>
      <w:outlineLvl w:val="0"/>
    </w:pPr>
    <w:rPr>
      <w:rFonts w:ascii="幼圆" w:hAnsiTheme="majorHAnsi" w:cstheme="majorBidi"/>
      <w:b/>
      <w:bCs/>
      <w:sz w:val="40"/>
      <w:szCs w:val="40"/>
    </w:rPr>
  </w:style>
  <w:style w:type="character" w:customStyle="1" w:styleId="a9">
    <w:name w:val="标题 字符"/>
    <w:aliases w:val="文档标题 字符"/>
    <w:basedOn w:val="a1"/>
    <w:link w:val="a8"/>
    <w:uiPriority w:val="10"/>
    <w:rsid w:val="00306F7D"/>
    <w:rPr>
      <w:rFonts w:ascii="幼圆" w:eastAsia="幼圆" w:hAnsiTheme="majorHAnsi" w:cstheme="majorBidi"/>
      <w:b/>
      <w:bCs/>
      <w:sz w:val="40"/>
      <w:szCs w:val="40"/>
    </w:rPr>
  </w:style>
  <w:style w:type="paragraph" w:styleId="aa">
    <w:name w:val="Subtitle"/>
    <w:aliases w:val="标题的副标题"/>
    <w:basedOn w:val="a0"/>
    <w:next w:val="a0"/>
    <w:link w:val="ab"/>
    <w:autoRedefine/>
    <w:uiPriority w:val="11"/>
    <w:qFormat/>
    <w:rsid w:val="005C599F"/>
    <w:pPr>
      <w:spacing w:line="312" w:lineRule="auto"/>
      <w:jc w:val="center"/>
    </w:pPr>
    <w:rPr>
      <w:rFonts w:cstheme="majorBidi"/>
      <w:bCs/>
      <w:color w:val="943634" w:themeColor="accent2" w:themeShade="BF"/>
      <w:kern w:val="28"/>
      <w:sz w:val="24"/>
      <w:szCs w:val="32"/>
    </w:rPr>
  </w:style>
  <w:style w:type="character" w:customStyle="1" w:styleId="ab">
    <w:name w:val="副标题 字符"/>
    <w:aliases w:val="标题的副标题 字符"/>
    <w:basedOn w:val="a1"/>
    <w:link w:val="aa"/>
    <w:uiPriority w:val="11"/>
    <w:rsid w:val="005C599F"/>
    <w:rPr>
      <w:rFonts w:ascii="Arial" w:eastAsia="幼圆" w:hAnsi="Arial" w:cstheme="majorBidi"/>
      <w:bCs/>
      <w:color w:val="943634" w:themeColor="accent2" w:themeShade="BF"/>
      <w:kern w:val="28"/>
      <w:sz w:val="24"/>
      <w:szCs w:val="32"/>
    </w:rPr>
  </w:style>
  <w:style w:type="paragraph" w:styleId="ac">
    <w:name w:val="Balloon Text"/>
    <w:basedOn w:val="a0"/>
    <w:link w:val="ad"/>
    <w:uiPriority w:val="99"/>
    <w:semiHidden/>
    <w:unhideWhenUsed/>
    <w:rsid w:val="00530AE3"/>
    <w:pPr>
      <w:spacing w:line="240" w:lineRule="auto"/>
    </w:pPr>
    <w:rPr>
      <w:sz w:val="18"/>
      <w:szCs w:val="18"/>
    </w:rPr>
  </w:style>
  <w:style w:type="character" w:customStyle="1" w:styleId="ad">
    <w:name w:val="批注框文本 字符"/>
    <w:basedOn w:val="a1"/>
    <w:link w:val="ac"/>
    <w:uiPriority w:val="99"/>
    <w:semiHidden/>
    <w:rsid w:val="00530AE3"/>
    <w:rPr>
      <w:sz w:val="18"/>
      <w:szCs w:val="18"/>
    </w:rPr>
  </w:style>
  <w:style w:type="paragraph" w:styleId="ae">
    <w:name w:val="Document Map"/>
    <w:basedOn w:val="a0"/>
    <w:link w:val="af"/>
    <w:uiPriority w:val="99"/>
    <w:semiHidden/>
    <w:unhideWhenUsed/>
    <w:rsid w:val="00834D54"/>
    <w:rPr>
      <w:rFonts w:ascii="宋体" w:eastAsia="宋体"/>
      <w:sz w:val="18"/>
      <w:szCs w:val="18"/>
    </w:rPr>
  </w:style>
  <w:style w:type="character" w:customStyle="1" w:styleId="af">
    <w:name w:val="文档结构图 字符"/>
    <w:basedOn w:val="a1"/>
    <w:link w:val="ae"/>
    <w:uiPriority w:val="99"/>
    <w:semiHidden/>
    <w:rsid w:val="00834D54"/>
    <w:rPr>
      <w:rFonts w:ascii="宋体" w:eastAsia="宋体"/>
      <w:sz w:val="18"/>
      <w:szCs w:val="18"/>
    </w:rPr>
  </w:style>
  <w:style w:type="paragraph" w:styleId="af0">
    <w:name w:val="Normal Indent"/>
    <w:basedOn w:val="a0"/>
    <w:uiPriority w:val="99"/>
    <w:unhideWhenUsed/>
    <w:rsid w:val="001D561B"/>
    <w:pPr>
      <w:ind w:firstLineChars="200" w:firstLine="200"/>
    </w:pPr>
  </w:style>
  <w:style w:type="paragraph" w:styleId="af1">
    <w:name w:val="Body Text Indent"/>
    <w:basedOn w:val="a0"/>
    <w:link w:val="af2"/>
    <w:uiPriority w:val="99"/>
    <w:semiHidden/>
    <w:unhideWhenUsed/>
    <w:rsid w:val="001B6DC7"/>
    <w:pPr>
      <w:spacing w:after="120"/>
      <w:ind w:leftChars="200" w:left="420"/>
    </w:pPr>
  </w:style>
  <w:style w:type="character" w:customStyle="1" w:styleId="af2">
    <w:name w:val="正文文本缩进 字符"/>
    <w:basedOn w:val="a1"/>
    <w:link w:val="af1"/>
    <w:uiPriority w:val="99"/>
    <w:semiHidden/>
    <w:rsid w:val="001B6DC7"/>
    <w:rPr>
      <w:rFonts w:ascii="Arial" w:eastAsia="幼圆" w:hAnsi="Arial"/>
      <w:sz w:val="22"/>
    </w:rPr>
  </w:style>
  <w:style w:type="paragraph" w:styleId="a">
    <w:name w:val="List Bullet"/>
    <w:basedOn w:val="a0"/>
    <w:autoRedefine/>
    <w:uiPriority w:val="99"/>
    <w:unhideWhenUsed/>
    <w:rsid w:val="00FF099E"/>
    <w:pPr>
      <w:numPr>
        <w:numId w:val="8"/>
      </w:numPr>
      <w:ind w:leftChars="200" w:left="860"/>
      <w:contextualSpacing/>
    </w:pPr>
    <w:rPr>
      <w:bCs/>
    </w:rPr>
  </w:style>
  <w:style w:type="paragraph" w:styleId="af3">
    <w:name w:val="List Continue"/>
    <w:aliases w:val="列表项目内文本"/>
    <w:basedOn w:val="a0"/>
    <w:autoRedefine/>
    <w:uiPriority w:val="99"/>
    <w:unhideWhenUsed/>
    <w:rsid w:val="00C01B28"/>
    <w:pPr>
      <w:spacing w:after="120"/>
      <w:ind w:leftChars="400" w:left="880" w:firstLineChars="200" w:firstLine="440"/>
      <w:contextualSpacing/>
    </w:pPr>
  </w:style>
  <w:style w:type="character" w:customStyle="1" w:styleId="30">
    <w:name w:val="标题 3 字符"/>
    <w:basedOn w:val="a1"/>
    <w:link w:val="3"/>
    <w:uiPriority w:val="9"/>
    <w:rsid w:val="001B4158"/>
    <w:rPr>
      <w:rFonts w:ascii="Arial" w:eastAsia="幼圆" w:hAnsi="Arial"/>
      <w:b/>
      <w:bCs/>
      <w:sz w:val="22"/>
      <w:szCs w:val="32"/>
    </w:rPr>
  </w:style>
  <w:style w:type="character" w:styleId="af4">
    <w:name w:val="Placeholder Text"/>
    <w:basedOn w:val="a1"/>
    <w:uiPriority w:val="99"/>
    <w:semiHidden/>
    <w:rsid w:val="000C3F0E"/>
    <w:rPr>
      <w:color w:val="808080"/>
    </w:rPr>
  </w:style>
  <w:style w:type="character" w:customStyle="1" w:styleId="40">
    <w:name w:val="标题 4 字符"/>
    <w:basedOn w:val="a1"/>
    <w:link w:val="4"/>
    <w:uiPriority w:val="9"/>
    <w:rsid w:val="00192FDA"/>
    <w:rPr>
      <w:rFonts w:ascii="Arial" w:eastAsia="幼圆" w:hAnsi="Arial" w:cstheme="majorBidi"/>
      <w:sz w:val="24"/>
      <w:szCs w:val="28"/>
    </w:rPr>
  </w:style>
  <w:style w:type="paragraph" w:customStyle="1" w:styleId="af5">
    <w:name w:val="表格文本"/>
    <w:basedOn w:val="a0"/>
    <w:link w:val="af6"/>
    <w:qFormat/>
    <w:rsid w:val="005C599F"/>
    <w:pPr>
      <w:widowControl/>
      <w:snapToGrid w:val="0"/>
      <w:spacing w:before="80" w:after="40"/>
      <w:jc w:val="left"/>
    </w:pPr>
    <w:rPr>
      <w:rFonts w:cs="Arial"/>
      <w:color w:val="000000" w:themeColor="text1"/>
      <w:kern w:val="0"/>
      <w:szCs w:val="20"/>
      <w:lang w:bidi="ar-SA"/>
    </w:rPr>
  </w:style>
  <w:style w:type="paragraph" w:customStyle="1" w:styleId="af7">
    <w:name w:val="表格第一行"/>
    <w:basedOn w:val="af5"/>
    <w:qFormat/>
    <w:rsid w:val="00770A98"/>
    <w:pPr>
      <w:jc w:val="center"/>
    </w:pPr>
    <w:rPr>
      <w:b/>
      <w:color w:val="9D3511"/>
    </w:rPr>
  </w:style>
  <w:style w:type="character" w:customStyle="1" w:styleId="af6">
    <w:name w:val="表格文本 字符"/>
    <w:basedOn w:val="a1"/>
    <w:link w:val="af5"/>
    <w:rsid w:val="005C599F"/>
    <w:rPr>
      <w:rFonts w:ascii="Arial" w:eastAsia="幼圆" w:hAnsi="Arial" w:cs="Arial"/>
      <w:color w:val="000000" w:themeColor="text1"/>
      <w:kern w:val="0"/>
      <w:sz w:val="22"/>
      <w:szCs w:val="20"/>
      <w:lang w:bidi="ar-SA"/>
    </w:rPr>
  </w:style>
  <w:style w:type="paragraph" w:customStyle="1" w:styleId="af8">
    <w:name w:val="表格第一列"/>
    <w:basedOn w:val="a0"/>
    <w:rsid w:val="00C44023"/>
    <w:pPr>
      <w:jc w:val="center"/>
    </w:pPr>
    <w:rPr>
      <w:rFonts w:cs="宋体"/>
      <w:b/>
      <w:bCs/>
      <w:szCs w:val="20"/>
    </w:rPr>
  </w:style>
  <w:style w:type="paragraph" w:customStyle="1" w:styleId="af9">
    <w:name w:val="表格文本居中"/>
    <w:basedOn w:val="af5"/>
    <w:qFormat/>
    <w:rsid w:val="00313DFF"/>
    <w:pPr>
      <w:jc w:val="center"/>
    </w:pPr>
  </w:style>
  <w:style w:type="paragraph" w:customStyle="1" w:styleId="afa">
    <w:name w:val="备注"/>
    <w:basedOn w:val="a0"/>
    <w:qFormat/>
    <w:rsid w:val="00402D66"/>
    <w:rPr>
      <w:b/>
      <w:sz w:val="19"/>
    </w:rPr>
  </w:style>
  <w:style w:type="paragraph" w:customStyle="1" w:styleId="afb">
    <w:name w:val="备注项目内文本"/>
    <w:basedOn w:val="a0"/>
    <w:rsid w:val="00D437DC"/>
    <w:pPr>
      <w:spacing w:afterLines="50" w:after="180"/>
      <w:ind w:leftChars="100" w:left="440" w:rightChars="100" w:right="100" w:firstLineChars="200" w:firstLine="360"/>
    </w:pPr>
    <w:rPr>
      <w:rFonts w:cs="宋体"/>
      <w:sz w:val="18"/>
      <w:szCs w:val="20"/>
    </w:rPr>
  </w:style>
  <w:style w:type="paragraph" w:customStyle="1" w:styleId="afc">
    <w:name w:val="正文落款"/>
    <w:basedOn w:val="a0"/>
    <w:rsid w:val="00D437DC"/>
    <w:pPr>
      <w:spacing w:afterLines="50" w:after="180"/>
      <w:ind w:firstLineChars="200" w:firstLine="440"/>
      <w:jc w:val="right"/>
    </w:pPr>
    <w:rPr>
      <w:rFonts w:cs="宋体"/>
      <w:color w:val="9D3511"/>
      <w:szCs w:val="20"/>
    </w:rPr>
  </w:style>
  <w:style w:type="paragraph" w:customStyle="1" w:styleId="afd">
    <w:name w:val="代码"/>
    <w:basedOn w:val="a0"/>
    <w:next w:val="a0"/>
    <w:link w:val="afe"/>
    <w:autoRedefine/>
    <w:rsid w:val="00E7796E"/>
    <w:pPr>
      <w:shd w:val="clear" w:color="auto" w:fill="E6E6E6"/>
      <w:wordWrap w:val="0"/>
      <w:spacing w:before="156" w:after="156" w:line="240" w:lineRule="exact"/>
    </w:pPr>
    <w:rPr>
      <w:rFonts w:ascii="Courier New" w:eastAsia="宋体" w:hAnsi="Courier New" w:cs="Times New Roman"/>
      <w:kern w:val="24"/>
      <w:sz w:val="18"/>
      <w:szCs w:val="24"/>
      <w:lang w:eastAsia="ar-SA" w:bidi="ar-SA"/>
    </w:rPr>
  </w:style>
  <w:style w:type="character" w:customStyle="1" w:styleId="afe">
    <w:name w:val="代码 字符"/>
    <w:basedOn w:val="a1"/>
    <w:link w:val="afd"/>
    <w:rsid w:val="00E7796E"/>
    <w:rPr>
      <w:rFonts w:ascii="Courier New" w:eastAsia="宋体" w:hAnsi="Courier New" w:cs="Times New Roman"/>
      <w:kern w:val="24"/>
      <w:sz w:val="18"/>
      <w:szCs w:val="24"/>
      <w:shd w:val="clear" w:color="auto" w:fill="E6E6E6"/>
      <w:lang w:eastAsia="ar-SA" w:bidi="ar-SA"/>
    </w:rPr>
  </w:style>
  <w:style w:type="paragraph" w:customStyle="1" w:styleId="aff">
    <w:name w:val="灰色文字"/>
    <w:basedOn w:val="a0"/>
    <w:unhideWhenUsed/>
    <w:qFormat/>
    <w:rsid w:val="00D437DC"/>
    <w:pPr>
      <w:widowControl/>
      <w:spacing w:line="240" w:lineRule="auto"/>
      <w:jc w:val="left"/>
    </w:pPr>
    <w:rPr>
      <w:rFonts w:asciiTheme="majorHAnsi" w:eastAsiaTheme="majorEastAsia" w:hAnsiTheme="majorHAnsi" w:cstheme="majorBidi"/>
      <w:color w:val="7F7F7F" w:themeColor="text1" w:themeTint="80"/>
      <w:kern w:val="0"/>
      <w:sz w:val="20"/>
      <w:szCs w:val="20"/>
      <w:lang w:bidi="ar-SA"/>
    </w:rPr>
  </w:style>
  <w:style w:type="paragraph" w:styleId="aff0">
    <w:name w:val="List Paragraph"/>
    <w:basedOn w:val="a0"/>
    <w:uiPriority w:val="34"/>
    <w:qFormat/>
    <w:rsid w:val="00756B5F"/>
    <w:pPr>
      <w:ind w:firstLineChars="200" w:firstLine="420"/>
    </w:pPr>
  </w:style>
  <w:style w:type="paragraph" w:styleId="aff1">
    <w:name w:val="Normal (Web)"/>
    <w:basedOn w:val="a0"/>
    <w:uiPriority w:val="99"/>
    <w:semiHidden/>
    <w:unhideWhenUsed/>
    <w:rsid w:val="00E4342D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282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fromVKAir11\work\templates\Word\v4\ApusicWordTemplateV4_shine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1DC18556-DAC0-4715-B47A-625767523A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ApusicWordTemplateV4_shine.dotx</Template>
  <TotalTime>65</TotalTime>
  <Pages>2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 </cp:lastModifiedBy>
  <cp:revision>30</cp:revision>
  <dcterms:created xsi:type="dcterms:W3CDTF">2016-04-06T07:43:00Z</dcterms:created>
  <dcterms:modified xsi:type="dcterms:W3CDTF">2018-09-26T05:54:00Z</dcterms:modified>
</cp:coreProperties>
</file>